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合用于所有内容的布局表格"/>
      </w:tblPr>
      <w:tblGrid>
        <w:gridCol w:w="2922"/>
        <w:gridCol w:w="699"/>
        <w:gridCol w:w="5981"/>
      </w:tblGrid>
      <w:tr w:rsidR="00B93310" w:rsidRPr="002A5336" w14:paraId="6DF2E39A" w14:textId="77777777" w:rsidTr="00E941EF">
        <w:tc>
          <w:tcPr>
            <w:tcW w:w="3023" w:type="dxa"/>
          </w:tcPr>
          <w:sdt>
            <w:sdtPr>
              <w:rPr>
                <w:rFonts w:ascii="Microsoft YaHei UI" w:eastAsia="Microsoft YaHei UI" w:hAnsi="Microsoft YaHei UI"/>
              </w:rPr>
              <w:alias w:val="你的姓名："/>
              <w:tag w:val="你的姓名："/>
              <w:id w:val="-1220516334"/>
              <w:placeholder>
                <w:docPart w:val="69BBC6219067354DB7D96E382480E85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0D1728F6" w14:textId="77777777" w:rsidR="00B93310" w:rsidRPr="002A5336" w:rsidRDefault="00A22076" w:rsidP="003856C9">
                <w:pPr>
                  <w:pStyle w:val="1"/>
                  <w:rPr>
                    <w:rFonts w:ascii="Microsoft YaHei UI" w:eastAsia="Microsoft YaHei UI" w:hAnsi="Microsoft YaHei UI"/>
                  </w:rPr>
                </w:pPr>
                <w:r>
                  <w:rPr>
                    <w:rFonts w:ascii="Microsoft YaHei UI" w:eastAsia="Microsoft YaHei UI" w:hAnsi="Microsoft YaHei UI"/>
                  </w:rPr>
                  <w:t>Microsoft Office User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2922"/>
            </w:tblGrid>
            <w:tr w:rsidR="00441EB9" w:rsidRPr="002A5336" w14:paraId="12A34159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C8B2F52" w14:textId="77777777"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1EFFF51" wp14:editId="7F229E17">
                            <wp:extent cx="329184" cy="329184"/>
                            <wp:effectExtent l="0" t="0" r="13970" b="13970"/>
                            <wp:docPr id="49" name="组 43" descr="电子邮件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任意多边形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任意多边形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C527931" id="组 43" o:spid="_x0000_s1026" alt="电子邮件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">
                            <v:shape id="任意多边形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任意多边形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14:paraId="77C374A5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C0E9DAB" w14:textId="77777777" w:rsidR="00441EB9" w:rsidRPr="002A5336" w:rsidRDefault="00000000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电子邮件："/>
                      <w:tag w:val="电子邮件："/>
                      <w:id w:val="1159736844"/>
                      <w:placeholder>
                        <w:docPart w:val="51CDF3ACDAECB940B9FF08D876FE1E5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电子邮件</w:t>
                      </w:r>
                    </w:sdtContent>
                  </w:sdt>
                </w:p>
              </w:tc>
            </w:tr>
            <w:tr w:rsidR="00441EB9" w:rsidRPr="002A5336" w14:paraId="7306FCF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05EE1BE" w14:textId="77777777"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E17C61F" wp14:editId="21189783">
                            <wp:extent cx="329184" cy="329184"/>
                            <wp:effectExtent l="0" t="0" r="13970" b="13970"/>
                            <wp:docPr id="80" name="组 37" descr="电话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任意多边形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任意多边形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6DF8EAB" id="组 37" o:spid="_x0000_s1026" alt="电话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">
                            <v:shape id="任意多边形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14:paraId="76A8EE1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6E24038B" w14:textId="77777777" w:rsidR="00441EB9" w:rsidRPr="002A5336" w:rsidRDefault="00000000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电话："/>
                      <w:tag w:val="电话："/>
                      <w:id w:val="2067829428"/>
                      <w:placeholder>
                        <w:docPart w:val="BB4EE1CD094D2E4B943423943A7910F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电话</w:t>
                      </w:r>
                    </w:sdtContent>
                  </w:sdt>
                </w:p>
              </w:tc>
            </w:tr>
            <w:tr w:rsidR="00441EB9" w:rsidRPr="002A5336" w14:paraId="58D5DFD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9C2FFA3" w14:textId="77777777" w:rsidR="00441EB9" w:rsidRPr="002A5336" w:rsidRDefault="00441EB9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77946FE" wp14:editId="12A56647">
                            <wp:extent cx="329184" cy="329184"/>
                            <wp:effectExtent l="0" t="0" r="13970" b="13970"/>
                            <wp:docPr id="77" name="组 31" descr="LinkedIn 图标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任意多边形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任意多边形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FBD7EA1" id="组 31" o:spid="_x0000_s1026" alt="LinkedIn 图标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">
                            <v:shape id="任意多边形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任意多边形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2A5336" w14:paraId="549F66B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FF9FE59" w14:textId="77777777" w:rsidR="00441EB9" w:rsidRPr="002A5336" w:rsidRDefault="00000000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LinkedIn URL："/>
                      <w:tag w:val="LinkedIn URL："/>
                      <w:id w:val="-1457020033"/>
                      <w:placeholder>
                        <w:docPart w:val="30F18F56046DBD4399695A923F2A242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LinkedIn URL</w:t>
                      </w:r>
                    </w:sdtContent>
                  </w:sdt>
                </w:p>
              </w:tc>
            </w:tr>
            <w:tr w:rsidR="00441EB9" w:rsidRPr="002A5336" w14:paraId="4B719BF2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0235224D" w14:textId="77777777" w:rsidR="00441EB9" w:rsidRPr="002A5336" w:rsidRDefault="00000000" w:rsidP="00441EB9">
                  <w:pPr>
                    <w:pStyle w:val="3"/>
                    <w:rPr>
                      <w:rFonts w:ascii="Microsoft YaHei UI" w:eastAsia="Microsoft YaHei UI" w:hAnsi="Microsoft YaHei UI" w:cstheme="minorBidi"/>
                      <w:szCs w:val="18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链接到其他联机属性："/>
                      <w:tag w:val="链接到其他联机属性："/>
                      <w:id w:val="522055412"/>
                      <w:placeholder>
                        <w:docPart w:val="B0DB9F2EB1FB5441929583877661B3E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链接到其他联机属性：项目组合/网站/博客</w:t>
                      </w:r>
                    </w:sdtContent>
                  </w:sdt>
                </w:p>
              </w:tc>
            </w:tr>
            <w:tr w:rsidR="005A7E57" w:rsidRPr="002A5336" w14:paraId="2803AF29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07860B1" w14:textId="77777777" w:rsidR="002C77B9" w:rsidRPr="002A5336" w:rsidRDefault="00000000" w:rsidP="002C77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求职意向："/>
                      <w:tag w:val="求职意向："/>
                      <w:id w:val="319159961"/>
                      <w:placeholder>
                        <w:docPart w:val="DD4AAA62B6FC6F4DBF034F8B5BFF58E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B7747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求职意向</w:t>
                      </w:r>
                    </w:sdtContent>
                  </w:sdt>
                </w:p>
                <w:p w14:paraId="0522459D" w14:textId="77777777" w:rsidR="005A7E57" w:rsidRPr="002A5336" w:rsidRDefault="00616FF4" w:rsidP="00616FF4">
                  <w:pPr>
                    <w:pStyle w:val="aa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6E5169C3" wp14:editId="445351FB">
                            <wp:extent cx="221615" cy="0"/>
                            <wp:effectExtent l="0" t="0" r="26035" b="19050"/>
                            <wp:docPr id="83" name="直接连接符​​ 83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362D7E3" id="直接连接符​​ 83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ED54D50" w14:textId="77777777" w:rsidR="005A7E57" w:rsidRPr="002A5336" w:rsidRDefault="00000000" w:rsidP="00D11C4D">
                  <w:pPr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求职意向："/>
                      <w:tag w:val="输入求职意向："/>
                      <w:id w:val="-1216425596"/>
                      <w:placeholder>
                        <w:docPart w:val="0B912C3B414C59489B8A9AF157BDBF1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5A7E57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若要</w:t>
                      </w:r>
                      <w:r w:rsidR="00D11C4D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开始，请单击占位符文本</w:t>
                      </w:r>
                      <w:r w:rsidR="005A7E57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并开始键入。保持简洁：一两个句子即可。</w:t>
                      </w:r>
                    </w:sdtContent>
                  </w:sdt>
                </w:p>
              </w:tc>
            </w:tr>
            <w:tr w:rsidR="00463463" w:rsidRPr="002A5336" w14:paraId="1BE7571D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0637B1B" w14:textId="77777777" w:rsidR="005A7E57" w:rsidRPr="002A5336" w:rsidRDefault="00000000" w:rsidP="0043426C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技能："/>
                      <w:tag w:val="技能："/>
                      <w:id w:val="1490835561"/>
                      <w:placeholder>
                        <w:docPart w:val="77282DFA8E77CD42BCA4AE158E7801A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技能</w:t>
                      </w:r>
                    </w:sdtContent>
                  </w:sdt>
                </w:p>
                <w:p w14:paraId="73769206" w14:textId="77777777" w:rsidR="00616FF4" w:rsidRPr="002A5336" w:rsidRDefault="00616FF4" w:rsidP="00616FF4">
                  <w:pPr>
                    <w:pStyle w:val="aa"/>
                    <w:rPr>
                      <w:rFonts w:ascii="Microsoft YaHei UI" w:eastAsia="Microsoft YaHei UI" w:hAnsi="Microsoft YaHei UI"/>
                    </w:rPr>
                  </w:pPr>
                  <w:r w:rsidRPr="002A5336">
                    <w:rPr>
                      <w:rFonts w:ascii="Microsoft YaHei UI" w:eastAsia="Microsoft YaHei UI" w:hAnsi="Microsoft YaHei UI"/>
                    </w:rPr>
                    <mc:AlternateContent>
                      <mc:Choice Requires="wps">
                        <w:drawing>
                          <wp:inline distT="0" distB="0" distL="0" distR="0" wp14:anchorId="4B7CD2A4" wp14:editId="0EA9A9DC">
                            <wp:extent cx="221615" cy="0"/>
                            <wp:effectExtent l="0" t="0" r="26035" b="19050"/>
                            <wp:docPr id="84" name="直接连接符​​ 84" descr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8AB2EE1" id="直接连接符​​ 84" o:spid="_x0000_s1026" alt="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技能："/>
                    <w:tag w:val="输入技能："/>
                    <w:id w:val="929707386"/>
                    <w:placeholder>
                      <w:docPart w:val="4CAC2B8AEBA95B48AF29C9FF050FED00"/>
                    </w:placeholder>
                    <w:temporary/>
                    <w:showingPlcHdr/>
                    <w15:appearance w15:val="hidden"/>
                  </w:sdtPr>
                  <w:sdtContent>
                    <w:p w14:paraId="26CCDA81" w14:textId="77777777" w:rsidR="00463463" w:rsidRPr="002A5336" w:rsidRDefault="007B2F5C" w:rsidP="00463463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说明你的特长。是什么让你与众不同？ 使用自己的语言进行表述—而非行话。</w:t>
                      </w:r>
                    </w:p>
                  </w:sdtContent>
                </w:sdt>
              </w:tc>
            </w:tr>
          </w:tbl>
          <w:p w14:paraId="1505BB9E" w14:textId="77777777" w:rsidR="00B93310" w:rsidRPr="002A5336" w:rsidRDefault="00B93310" w:rsidP="003856C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23" w:type="dxa"/>
          </w:tcPr>
          <w:p w14:paraId="17FB6C33" w14:textId="77777777" w:rsidR="00B93310" w:rsidRPr="002A5336" w:rsidRDefault="00B93310" w:rsidP="00463463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5981"/>
            </w:tblGrid>
            <w:tr w:rsidR="008F6337" w:rsidRPr="002A5336" w14:paraId="65C476F5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2372A52A" w14:textId="77777777" w:rsidR="008F6337" w:rsidRPr="002A5336" w:rsidRDefault="00000000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工作经验："/>
                      <w:tag w:val="工作经验："/>
                      <w:id w:val="1217937480"/>
                      <w:placeholder>
                        <w:docPart w:val="4D86E7E46D5F7947ABD17DEBD40AEFC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工作经验</w:t>
                      </w:r>
                    </w:sdtContent>
                  </w:sdt>
                </w:p>
                <w:p w14:paraId="0036FE6C" w14:textId="77777777" w:rsidR="008F6337" w:rsidRPr="002A5336" w:rsidRDefault="00000000" w:rsidP="002B3890">
                  <w:pPr>
                    <w:pStyle w:val="4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职务和公司："/>
                      <w:tag w:val="输入职务和公司："/>
                      <w:id w:val="287256568"/>
                      <w:placeholder>
                        <w:docPart w:val="C006DEDEAD9A3941A264C044262D866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职务/公司</w:t>
                      </w:r>
                    </w:sdtContent>
                  </w:sdt>
                </w:p>
                <w:p w14:paraId="58CB379F" w14:textId="77777777" w:rsidR="008F6337" w:rsidRPr="002A5336" w:rsidRDefault="00000000" w:rsidP="008F6337">
                  <w:pPr>
                    <w:pStyle w:val="5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输入开始日期 - 结束日期："/>
                      <w:tag w:val="输入开始日期 - 结束日期："/>
                      <w:id w:val="-1914612906"/>
                      <w:placeholder>
                        <w:docPart w:val="BA5B271D83DE654F815A1164EBFFB70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开始日期 – 结束日期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工作详细信息："/>
                    <w:tag w:val="输入工作详细信息："/>
                    <w:id w:val="564761840"/>
                    <w:placeholder>
                      <w:docPart w:val="697F4C7AB8E87249AE91F6885D4B795A"/>
                    </w:placeholder>
                    <w:temporary/>
                    <w:showingPlcHdr/>
                    <w15:appearance w15:val="hidden"/>
                  </w:sdtPr>
                  <w:sdtContent>
                    <w:p w14:paraId="0721A60F" w14:textId="77777777" w:rsidR="008F6337" w:rsidRPr="002A5336" w:rsidRDefault="00607C00" w:rsidP="008F6337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607C00">
                        <w:rPr>
                          <w:rFonts w:ascii="Microsoft YaHei UI" w:eastAsia="Microsoft YaHei UI" w:hAnsi="Microsoft YaHei UI" w:hint="eastAsia"/>
                          <w:lang w:val="zh-CN" w:bidi="zh-CN"/>
                        </w:rPr>
                        <w:t>概述你的关键职责、领导能力体现和最主要成就： 请不要列出所有内容；只需保留相关的工作经验，并包含体现你所作贡献的数据。</w:t>
                      </w:r>
                    </w:p>
                  </w:sdtContent>
                </w:sdt>
                <w:sdt>
                  <w:sdtPr>
                    <w:rPr>
                      <w:rFonts w:ascii="Microsoft YaHei UI" w:eastAsia="Microsoft YaHei UI" w:hAnsi="Microsoft YaHei UI"/>
                    </w:rPr>
                    <w:alias w:val="输入职务和公司："/>
                    <w:tag w:val="输入职务和公司："/>
                    <w:id w:val="1612239417"/>
                    <w:placeholder>
                      <w:docPart w:val="4D8DC1E7F216C74198B0907F683CC2E0"/>
                    </w:placeholder>
                    <w:temporary/>
                    <w:showingPlcHdr/>
                    <w15:appearance w15:val="hidden"/>
                  </w:sdtPr>
                  <w:sdtContent>
                    <w:p w14:paraId="30EC4067" w14:textId="77777777" w:rsidR="007B2F5C" w:rsidRPr="002A5336" w:rsidRDefault="007B2F5C" w:rsidP="0043426C">
                      <w:pPr>
                        <w:pStyle w:val="4"/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职务/公司</w:t>
                      </w:r>
                    </w:p>
                  </w:sdtContent>
                </w:sdt>
                <w:sdt>
                  <w:sdtPr>
                    <w:rPr>
                      <w:rFonts w:ascii="Microsoft YaHei UI" w:eastAsia="Microsoft YaHei UI" w:hAnsi="Microsoft YaHei UI"/>
                    </w:rPr>
                    <w:alias w:val="输入开始日期 - 结束日期："/>
                    <w:tag w:val="输入开始日期 - 结束日期："/>
                    <w:id w:val="998615550"/>
                    <w:placeholder>
                      <w:docPart w:val="46057D63275BBC4D9C3C727FD50ACA38"/>
                    </w:placeholder>
                    <w:temporary/>
                    <w:showingPlcHdr/>
                    <w15:appearance w15:val="hidden"/>
                  </w:sdtPr>
                  <w:sdtContent>
                    <w:p w14:paraId="726F76AC" w14:textId="77777777" w:rsidR="007B2F5C" w:rsidRPr="002A5336" w:rsidRDefault="007B2F5C" w:rsidP="007B2F5C">
                      <w:pPr>
                        <w:pStyle w:val="5"/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开始日期 – 结束日期</w:t>
                      </w:r>
                    </w:p>
                  </w:sdtContent>
                </w:sdt>
                <w:sdt>
                  <w:sdtPr>
                    <w:rPr>
                      <w:rFonts w:ascii="Microsoft YaHei UI" w:eastAsia="Microsoft YaHei UI" w:hAnsi="Microsoft YaHei UI"/>
                    </w:rPr>
                    <w:alias w:val="输入更多工作详细信息："/>
                    <w:tag w:val="输入更多工作详细信息："/>
                    <w:id w:val="-423336076"/>
                    <w:placeholder>
                      <w:docPart w:val="B165BAD8DA668E4FAA54C79B1C945816"/>
                    </w:placeholder>
                    <w:temporary/>
                    <w:showingPlcHdr/>
                    <w15:appearance w15:val="hidden"/>
                  </w:sdtPr>
                  <w:sdtContent>
                    <w:p w14:paraId="39289AB9" w14:textId="77777777" w:rsidR="008F6337" w:rsidRPr="002A5336" w:rsidRDefault="00473EF8" w:rsidP="00832F81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回想你所带领团队的规模，你完成的项目数量，或你写过的文章数量。</w:t>
                      </w:r>
                    </w:p>
                  </w:sdtContent>
                </w:sdt>
              </w:tc>
            </w:tr>
            <w:tr w:rsidR="008F6337" w:rsidRPr="002A5336" w14:paraId="350ECEB4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D148758" w14:textId="77777777" w:rsidR="008F6337" w:rsidRPr="002A5336" w:rsidRDefault="00000000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："/>
                      <w:tag w:val="教育背景："/>
                      <w:id w:val="1349516922"/>
                      <w:placeholder>
                        <w:docPart w:val="A0B35B61EF2AD34EB7EAA442043BC7F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教育背景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学位 | 获得日期："/>
                    <w:tag w:val="学位 | 获得日期："/>
                    <w:id w:val="634905938"/>
                    <w:placeholder>
                      <w:docPart w:val="DD900E78ACA9324B9341A86A31C2988B"/>
                    </w:placeholder>
                    <w:temporary/>
                    <w:showingPlcHdr/>
                    <w15:appearance w15:val="hidden"/>
                  </w:sdtPr>
                  <w:sdtContent>
                    <w:p w14:paraId="57991BDA" w14:textId="77777777" w:rsidR="007B2F5C" w:rsidRPr="002A5336" w:rsidRDefault="007B2F5C" w:rsidP="002B3890">
                      <w:pPr>
                        <w:pStyle w:val="4"/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学位 | 获得日期</w:t>
                      </w:r>
                    </w:p>
                  </w:sdtContent>
                </w:sdt>
                <w:sdt>
                  <w:sdtPr>
                    <w:rPr>
                      <w:rFonts w:ascii="Microsoft YaHei UI" w:eastAsia="Microsoft YaHei UI" w:hAnsi="Microsoft YaHei UI"/>
                    </w:rPr>
                    <w:alias w:val="学校："/>
                    <w:tag w:val="学校："/>
                    <w:id w:val="-741416646"/>
                    <w:placeholder>
                      <w:docPart w:val="8D516B077B33BA42B48E90B047B94ACE"/>
                    </w:placeholder>
                    <w:temporary/>
                    <w:showingPlcHdr/>
                    <w15:appearance w15:val="hidden"/>
                  </w:sdtPr>
                  <w:sdtContent>
                    <w:p w14:paraId="27CE4EB7" w14:textId="77777777" w:rsidR="007B2F5C" w:rsidRPr="002A5336" w:rsidRDefault="007B2F5C" w:rsidP="007B2F5C">
                      <w:pPr>
                        <w:pStyle w:val="5"/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学校</w:t>
                      </w:r>
                    </w:p>
                  </w:sdtContent>
                </w:sdt>
                <w:p w14:paraId="30AE9820" w14:textId="77777777" w:rsidR="008F6337" w:rsidRPr="002A5336" w:rsidRDefault="00000000" w:rsidP="007B2F5C">
                  <w:pPr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教育背景详细信息："/>
                      <w:tag w:val="教育背景详细信息："/>
                      <w:id w:val="-670642327"/>
                      <w:placeholder>
                        <w:docPart w:val="00086CCE145E574EA05B128A923A721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607C00" w:rsidRPr="00607C00">
                        <w:rPr>
                          <w:rFonts w:ascii="Microsoft YaHei UI" w:eastAsia="Microsoft YaHei UI" w:hAnsi="Microsoft YaHei UI" w:hint="eastAsia"/>
                          <w:lang w:val="zh-CN" w:bidi="zh-CN"/>
                        </w:rPr>
                        <w:t>可在此处列出你的 GPA 以及相关课程、奖励和荣誉的简短摘要。</w:t>
                      </w:r>
                    </w:sdtContent>
                  </w:sdt>
                </w:p>
              </w:tc>
            </w:tr>
            <w:tr w:rsidR="008F6337" w:rsidRPr="002A5336" w14:paraId="0FD7CEFC" w14:textId="77777777" w:rsidTr="00B85871">
              <w:tc>
                <w:tcPr>
                  <w:tcW w:w="5191" w:type="dxa"/>
                </w:tcPr>
                <w:p w14:paraId="141CA962" w14:textId="77777777" w:rsidR="008F6337" w:rsidRPr="002A5336" w:rsidRDefault="00000000" w:rsidP="008F6337">
                  <w:pPr>
                    <w:pStyle w:val="2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志愿者经历或领导能力："/>
                      <w:tag w:val="志愿者经历或领导能力："/>
                      <w:id w:val="-1093778966"/>
                      <w:placeholder>
                        <w:docPart w:val="2705CE669180754A9541F656EE981C8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志愿者经历或领导能力</w:t>
                      </w:r>
                    </w:sdtContent>
                  </w:sdt>
                </w:p>
                <w:sdt>
                  <w:sdtPr>
                    <w:rPr>
                      <w:rFonts w:ascii="Microsoft YaHei UI" w:eastAsia="Microsoft YaHei UI" w:hAnsi="Microsoft YaHei UI"/>
                    </w:rPr>
                    <w:alias w:val="输入志愿者经历或领导能力："/>
                    <w:tag w:val="输入志愿者经历或领导能力："/>
                    <w:id w:val="1952504710"/>
                    <w:placeholder>
                      <w:docPart w:val="955E55ED4FCEE742A0AC4C5A6CAFD853"/>
                    </w:placeholder>
                    <w:temporary/>
                    <w:showingPlcHdr/>
                    <w15:appearance w15:val="hidden"/>
                  </w:sdtPr>
                  <w:sdtContent>
                    <w:p w14:paraId="2A9ACDD9" w14:textId="77777777" w:rsidR="008F6337" w:rsidRPr="002A5336" w:rsidRDefault="007B2F5C" w:rsidP="008F6337">
                      <w:pPr>
                        <w:rPr>
                          <w:rFonts w:ascii="Microsoft YaHei UI" w:eastAsia="Microsoft YaHei UI" w:hAnsi="Microsoft YaHei UI"/>
                        </w:rPr>
                      </w:pPr>
                      <w:r w:rsidRPr="002A5336">
                        <w:rPr>
                          <w:rFonts w:ascii="Microsoft YaHei UI" w:eastAsia="Microsoft YaHei UI" w:hAnsi="Microsoft YaHei UI"/>
                          <w:lang w:val="zh-CN" w:bidi="zh-CN"/>
                        </w:rPr>
                        <w:t>你是否曾管理过俱乐部团队、为最喜爱的慈善团体带领过项目，或编辑过校报？ 请尽情描述可阐释你领导能力的经历。</w:t>
                      </w:r>
                    </w:p>
                  </w:sdtContent>
                </w:sdt>
              </w:tc>
            </w:tr>
          </w:tbl>
          <w:p w14:paraId="652C4228" w14:textId="77777777" w:rsidR="008F6337" w:rsidRPr="002A5336" w:rsidRDefault="008F6337" w:rsidP="003856C9">
            <w:pPr>
              <w:rPr>
                <w:rFonts w:ascii="Microsoft YaHei UI" w:eastAsia="Microsoft YaHei UI" w:hAnsi="Microsoft YaHei UI"/>
              </w:rPr>
            </w:pPr>
          </w:p>
        </w:tc>
      </w:tr>
    </w:tbl>
    <w:p w14:paraId="1A127A71" w14:textId="77777777" w:rsidR="00E941EF" w:rsidRPr="002A5336" w:rsidRDefault="00E941EF" w:rsidP="0019561F">
      <w:pPr>
        <w:pStyle w:val="a9"/>
        <w:rPr>
          <w:rFonts w:ascii="Microsoft YaHei UI" w:eastAsia="Microsoft YaHei UI" w:hAnsi="Microsoft YaHei UI"/>
        </w:rPr>
      </w:pPr>
    </w:p>
    <w:sectPr w:rsidR="00E941EF" w:rsidRPr="002A5336" w:rsidSect="00506C24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7EB6E" w14:textId="77777777" w:rsidR="00A2461F" w:rsidRDefault="00A2461F" w:rsidP="003856C9">
      <w:pPr>
        <w:spacing w:after="0" w:line="240" w:lineRule="auto"/>
      </w:pPr>
      <w:r>
        <w:separator/>
      </w:r>
    </w:p>
  </w:endnote>
  <w:endnote w:type="continuationSeparator" w:id="0">
    <w:p w14:paraId="6D140F5D" w14:textId="77777777" w:rsidR="00A2461F" w:rsidRDefault="00A2461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8477F" w14:textId="77777777" w:rsidR="003856C9" w:rsidRDefault="007803B7" w:rsidP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886A01A" wp14:editId="4FB8BFB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69CF6A1" id="组 4" o:spid="_x0000_s1026" alt="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&#13;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CN" w:bidi="zh-CN"/>
          </w:rPr>
          <w:fldChar w:fldCharType="begin"/>
        </w:r>
        <w:r w:rsidR="001765FE">
          <w:rPr>
            <w:lang w:val="zh-CN" w:bidi="zh-CN"/>
          </w:rPr>
          <w:instrText xml:space="preserve"> PAGE   \* MERGEFORMAT </w:instrText>
        </w:r>
        <w:r w:rsidR="001765FE">
          <w:rPr>
            <w:lang w:val="zh-CN" w:bidi="zh-CN"/>
          </w:rPr>
          <w:fldChar w:fldCharType="separate"/>
        </w:r>
        <w:r w:rsidR="00607C00">
          <w:rPr>
            <w:noProof/>
            <w:lang w:val="zh-CN" w:bidi="zh-CN"/>
          </w:rPr>
          <w:t>2</w:t>
        </w:r>
        <w:r w:rsidR="001765FE">
          <w:rPr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48CF7" w14:textId="77777777" w:rsidR="001765FE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5BE5BAA9" wp14:editId="1736C9F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5ED74F2" id="组 4" o:spid="_x0000_s1026" alt="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&#13;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84D72" w14:textId="77777777" w:rsidR="00A2461F" w:rsidRDefault="00A2461F" w:rsidP="003856C9">
      <w:pPr>
        <w:spacing w:after="0" w:line="240" w:lineRule="auto"/>
      </w:pPr>
      <w:r>
        <w:separator/>
      </w:r>
    </w:p>
  </w:footnote>
  <w:footnote w:type="continuationSeparator" w:id="0">
    <w:p w14:paraId="3DF2C3A1" w14:textId="77777777" w:rsidR="00A2461F" w:rsidRDefault="00A2461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4289D" w14:textId="77777777"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257918E" wp14:editId="2477F1D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DB012A6" id="组 17" o:spid="_x0000_s1026" alt="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&#13;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DB5D" w14:textId="77777777"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7DA09BA2" wp14:editId="157F9E3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62C56E7" id="组 17" o:spid="_x0000_s1026" alt="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&#13;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76"/>
    <w:rsid w:val="00052BE1"/>
    <w:rsid w:val="0007412A"/>
    <w:rsid w:val="0010199E"/>
    <w:rsid w:val="001765FE"/>
    <w:rsid w:val="0019561F"/>
    <w:rsid w:val="001B32D2"/>
    <w:rsid w:val="00293B83"/>
    <w:rsid w:val="002A3621"/>
    <w:rsid w:val="002A5336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06C24"/>
    <w:rsid w:val="005152F2"/>
    <w:rsid w:val="00534E4E"/>
    <w:rsid w:val="00551D35"/>
    <w:rsid w:val="00557019"/>
    <w:rsid w:val="005674AC"/>
    <w:rsid w:val="005A1E51"/>
    <w:rsid w:val="005A7E57"/>
    <w:rsid w:val="00607C00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22076"/>
    <w:rsid w:val="00A2461F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446A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92558"/>
  <w15:chartTrackingRefBased/>
  <w15:docId w15:val="{B67902E9-7C37-3047-BDD7-AE3D9F28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890"/>
  </w:style>
  <w:style w:type="paragraph" w:styleId="1">
    <w:name w:val="heading 1"/>
    <w:basedOn w:val="a"/>
    <w:link w:val="10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页脚 字符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标题 1 字符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40">
    <w:name w:val="标题 4 字符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0">
    <w:name w:val="标题 5 字符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9">
    <w:name w:val="No Spacing"/>
    <w:uiPriority w:val="10"/>
    <w:qFormat/>
    <w:rsid w:val="005A7E57"/>
    <w:pPr>
      <w:spacing w:after="0" w:line="240" w:lineRule="auto"/>
    </w:pPr>
  </w:style>
  <w:style w:type="paragraph" w:customStyle="1" w:styleId="aa">
    <w:name w:val="图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e">
    <w:name w:val="副标题 字符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aoranyan/Library/Containers/com.microsoft.Word/Data/Library/Application%20Support/Microsoft/Office/16.0/DTS/zh-CN%7b8A79FAE2-7F9F-0D42-BF93-585998D4E26F%7d/%7bE593E749-CBD0-F54A-B7E3-5E834D76245C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BBC6219067354DB7D96E382480E8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3110AC-8EFD-5948-810A-9AAB0EC2F354}"/>
      </w:docPartPr>
      <w:docPartBody>
        <w:p w:rsidR="00000000" w:rsidRDefault="00000000">
          <w:pPr>
            <w:pStyle w:val="69BBC6219067354DB7D96E382480E854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你的姓名</w:t>
          </w:r>
        </w:p>
      </w:docPartBody>
    </w:docPart>
    <w:docPart>
      <w:docPartPr>
        <w:name w:val="51CDF3ACDAECB940B9FF08D876FE1E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2BE94B3-7EB0-5A41-9316-0E62158ED10D}"/>
      </w:docPartPr>
      <w:docPartBody>
        <w:p w:rsidR="00000000" w:rsidRDefault="00000000">
          <w:pPr>
            <w:pStyle w:val="51CDF3ACDAECB940B9FF08D876FE1E5E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电子邮件</w:t>
          </w:r>
        </w:p>
      </w:docPartBody>
    </w:docPart>
    <w:docPart>
      <w:docPartPr>
        <w:name w:val="BB4EE1CD094D2E4B943423943A7910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6C7573-FA16-1F41-96D6-CED27B2AE396}"/>
      </w:docPartPr>
      <w:docPartBody>
        <w:p w:rsidR="00000000" w:rsidRDefault="00000000">
          <w:pPr>
            <w:pStyle w:val="BB4EE1CD094D2E4B943423943A7910F3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电话</w:t>
          </w:r>
        </w:p>
      </w:docPartBody>
    </w:docPart>
    <w:docPart>
      <w:docPartPr>
        <w:name w:val="30F18F56046DBD4399695A923F2A24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8E157AD-DF0B-3342-B33C-9F4C66BF89D5}"/>
      </w:docPartPr>
      <w:docPartBody>
        <w:p w:rsidR="00000000" w:rsidRDefault="00000000">
          <w:pPr>
            <w:pStyle w:val="30F18F56046DBD4399695A923F2A2420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LinkedIn URL</w:t>
          </w:r>
        </w:p>
      </w:docPartBody>
    </w:docPart>
    <w:docPart>
      <w:docPartPr>
        <w:name w:val="B0DB9F2EB1FB5441929583877661B3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06CD1B-962F-7F4A-A571-79F77BC6CEF6}"/>
      </w:docPartPr>
      <w:docPartBody>
        <w:p w:rsidR="00000000" w:rsidRDefault="00000000">
          <w:pPr>
            <w:pStyle w:val="B0DB9F2EB1FB5441929583877661B3E8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链接到其他联机属性：项目组合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/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网站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/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博客</w:t>
          </w:r>
        </w:p>
      </w:docPartBody>
    </w:docPart>
    <w:docPart>
      <w:docPartPr>
        <w:name w:val="DD4AAA62B6FC6F4DBF034F8B5BFF58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CB5FFB-DCE8-9B4B-864D-4ACD733D88FA}"/>
      </w:docPartPr>
      <w:docPartBody>
        <w:p w:rsidR="00000000" w:rsidRDefault="00000000">
          <w:pPr>
            <w:pStyle w:val="DD4AAA62B6FC6F4DBF034F8B5BFF58E2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求职意向</w:t>
          </w:r>
        </w:p>
      </w:docPartBody>
    </w:docPart>
    <w:docPart>
      <w:docPartPr>
        <w:name w:val="0B912C3B414C59489B8A9AF157BDBF1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8E305F-1258-334B-B5EB-475A2541CB84}"/>
      </w:docPartPr>
      <w:docPartBody>
        <w:p w:rsidR="00000000" w:rsidRDefault="00000000">
          <w:pPr>
            <w:pStyle w:val="0B912C3B414C59489B8A9AF157BDBF17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若要开始，请单击占位符文本并开始键入。保持简洁：一两个句子即可。</w:t>
          </w:r>
        </w:p>
      </w:docPartBody>
    </w:docPart>
    <w:docPart>
      <w:docPartPr>
        <w:name w:val="77282DFA8E77CD42BCA4AE158E7801A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FD63C6-A225-2E42-8D28-CCA00A82590B}"/>
      </w:docPartPr>
      <w:docPartBody>
        <w:p w:rsidR="00000000" w:rsidRDefault="00000000">
          <w:pPr>
            <w:pStyle w:val="77282DFA8E77CD42BCA4AE158E7801A8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技能</w:t>
          </w:r>
        </w:p>
      </w:docPartBody>
    </w:docPart>
    <w:docPart>
      <w:docPartPr>
        <w:name w:val="4CAC2B8AEBA95B48AF29C9FF050FED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F44E656-7AC0-9347-8EE7-CF2E9CE8187F}"/>
      </w:docPartPr>
      <w:docPartBody>
        <w:p w:rsidR="00000000" w:rsidRDefault="00000000">
          <w:pPr>
            <w:pStyle w:val="4CAC2B8AEBA95B48AF29C9FF050FED00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说明你的特长。是什么让你与众不同？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使用自己的语言进行表述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—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而非行话。</w:t>
          </w:r>
        </w:p>
      </w:docPartBody>
    </w:docPart>
    <w:docPart>
      <w:docPartPr>
        <w:name w:val="4D86E7E46D5F7947ABD17DEBD40AEF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6982CF-C49E-3D47-9B0F-713375940F8F}"/>
      </w:docPartPr>
      <w:docPartBody>
        <w:p w:rsidR="00000000" w:rsidRDefault="00000000">
          <w:pPr>
            <w:pStyle w:val="4D86E7E46D5F7947ABD17DEBD40AEFC6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工作经验</w:t>
          </w:r>
        </w:p>
      </w:docPartBody>
    </w:docPart>
    <w:docPart>
      <w:docPartPr>
        <w:name w:val="C006DEDEAD9A3941A264C044262D866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A2418E-9B85-DF44-A8F6-BA13E1DE83FF}"/>
      </w:docPartPr>
      <w:docPartBody>
        <w:p w:rsidR="00000000" w:rsidRDefault="00000000">
          <w:pPr>
            <w:pStyle w:val="C006DEDEAD9A3941A264C044262D8668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职务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/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公司</w:t>
          </w:r>
        </w:p>
      </w:docPartBody>
    </w:docPart>
    <w:docPart>
      <w:docPartPr>
        <w:name w:val="BA5B271D83DE654F815A1164EBFFB7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9B7CE2-30C8-4B4C-B146-8D15DBFD2CD6}"/>
      </w:docPartPr>
      <w:docPartBody>
        <w:p w:rsidR="00000000" w:rsidRDefault="00000000">
          <w:pPr>
            <w:pStyle w:val="BA5B271D83DE654F815A1164EBFFB708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开始日期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–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结束日期</w:t>
          </w:r>
        </w:p>
      </w:docPartBody>
    </w:docPart>
    <w:docPart>
      <w:docPartPr>
        <w:name w:val="697F4C7AB8E87249AE91F6885D4B795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53E8DC-318D-0944-894E-B8CA5CBC9BA2}"/>
      </w:docPartPr>
      <w:docPartBody>
        <w:p w:rsidR="00000000" w:rsidRDefault="00000000">
          <w:pPr>
            <w:pStyle w:val="697F4C7AB8E87249AE91F6885D4B795A"/>
          </w:pP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>概述你的关键职责、领导能力体现和最主要成就：</w:t>
          </w: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 xml:space="preserve"> </w:t>
          </w: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>请不要列出所有内容；只需保留相关的工作经验，并包含体现你所作贡献的数据。</w:t>
          </w:r>
        </w:p>
      </w:docPartBody>
    </w:docPart>
    <w:docPart>
      <w:docPartPr>
        <w:name w:val="4D8DC1E7F216C74198B0907F683CC2E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7926FB-3652-734E-8A91-136EC7ED01C1}"/>
      </w:docPartPr>
      <w:docPartBody>
        <w:p w:rsidR="00000000" w:rsidRDefault="00000000">
          <w:pPr>
            <w:pStyle w:val="4D8DC1E7F216C74198B0907F683CC2E0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职务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/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公司</w:t>
          </w:r>
        </w:p>
      </w:docPartBody>
    </w:docPart>
    <w:docPart>
      <w:docPartPr>
        <w:name w:val="46057D63275BBC4D9C3C727FD50ACA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42849E-3A9E-E54D-B847-C82D39327F4E}"/>
      </w:docPartPr>
      <w:docPartBody>
        <w:p w:rsidR="00000000" w:rsidRDefault="00000000">
          <w:pPr>
            <w:pStyle w:val="46057D63275BBC4D9C3C727FD50ACA38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开始日期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–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结束日期</w:t>
          </w:r>
        </w:p>
      </w:docPartBody>
    </w:docPart>
    <w:docPart>
      <w:docPartPr>
        <w:name w:val="B165BAD8DA668E4FAA54C79B1C9458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B916BA-F5DD-944C-80FE-CBED4C47A545}"/>
      </w:docPartPr>
      <w:docPartBody>
        <w:p w:rsidR="00000000" w:rsidRDefault="00000000">
          <w:pPr>
            <w:pStyle w:val="B165BAD8DA668E4FAA54C79B1C945816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回想你所带领团队的规模，你完成的项目数量，或你写过的文章数量。</w:t>
          </w:r>
        </w:p>
      </w:docPartBody>
    </w:docPart>
    <w:docPart>
      <w:docPartPr>
        <w:name w:val="A0B35B61EF2AD34EB7EAA442043BC7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C5399B-666E-B344-9057-6EDE44CEA0AA}"/>
      </w:docPartPr>
      <w:docPartBody>
        <w:p w:rsidR="00000000" w:rsidRDefault="00000000">
          <w:pPr>
            <w:pStyle w:val="A0B35B61EF2AD34EB7EAA442043BC7F9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教育背景</w:t>
          </w:r>
        </w:p>
      </w:docPartBody>
    </w:docPart>
    <w:docPart>
      <w:docPartPr>
        <w:name w:val="DD900E78ACA9324B9341A86A31C298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A941D7-08F5-0F47-AEE0-B06FEC8DB323}"/>
      </w:docPartPr>
      <w:docPartBody>
        <w:p w:rsidR="00000000" w:rsidRDefault="00000000">
          <w:pPr>
            <w:pStyle w:val="DD900E78ACA9324B9341A86A31C2988B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学位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|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获得日期</w:t>
          </w:r>
        </w:p>
      </w:docPartBody>
    </w:docPart>
    <w:docPart>
      <w:docPartPr>
        <w:name w:val="8D516B077B33BA42B48E90B047B94A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2B8B44-E4C0-D84F-B839-53560B297726}"/>
      </w:docPartPr>
      <w:docPartBody>
        <w:p w:rsidR="00000000" w:rsidRDefault="00000000">
          <w:pPr>
            <w:pStyle w:val="8D516B077B33BA42B48E90B047B94ACE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学校</w:t>
          </w:r>
        </w:p>
      </w:docPartBody>
    </w:docPart>
    <w:docPart>
      <w:docPartPr>
        <w:name w:val="00086CCE145E574EA05B128A923A72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69881C-46CF-2B49-B109-37420B01AB01}"/>
      </w:docPartPr>
      <w:docPartBody>
        <w:p w:rsidR="00000000" w:rsidRDefault="00000000">
          <w:pPr>
            <w:pStyle w:val="00086CCE145E574EA05B128A923A721E"/>
          </w:pP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>可在此处列出你的</w:t>
          </w: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 xml:space="preserve"> GPA </w:t>
          </w:r>
          <w:r w:rsidRPr="00607C00">
            <w:rPr>
              <w:rFonts w:ascii="Microsoft YaHei UI" w:eastAsia="Microsoft YaHei UI" w:hAnsi="Microsoft YaHei UI" w:hint="eastAsia"/>
              <w:lang w:val="zh-CN" w:bidi="zh-CN"/>
            </w:rPr>
            <w:t>以及相关课程、奖励和荣誉的简短摘要。</w:t>
          </w:r>
        </w:p>
      </w:docPartBody>
    </w:docPart>
    <w:docPart>
      <w:docPartPr>
        <w:name w:val="2705CE669180754A9541F656EE981C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5B6663-74BA-594B-BEC0-270CEDFAC4D9}"/>
      </w:docPartPr>
      <w:docPartBody>
        <w:p w:rsidR="00000000" w:rsidRDefault="00000000">
          <w:pPr>
            <w:pStyle w:val="2705CE669180754A9541F656EE981C86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志愿者经历或领导能力</w:t>
          </w:r>
        </w:p>
      </w:docPartBody>
    </w:docPart>
    <w:docPart>
      <w:docPartPr>
        <w:name w:val="955E55ED4FCEE742A0AC4C5A6CAFD8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5A185A-BD6A-3142-948D-A57FFE9F7089}"/>
      </w:docPartPr>
      <w:docPartBody>
        <w:p w:rsidR="00000000" w:rsidRDefault="00000000">
          <w:pPr>
            <w:pStyle w:val="955E55ED4FCEE742A0AC4C5A6CAFD853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你是否曾管理过俱乐部团队、为最喜爱的慈善团体带领过项目，或编辑过校报？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 xml:space="preserve"> </w:t>
          </w:r>
          <w:r w:rsidRPr="002A5336">
            <w:rPr>
              <w:rFonts w:ascii="Microsoft YaHei UI" w:eastAsia="Microsoft YaHei UI" w:hAnsi="Microsoft YaHei UI"/>
              <w:lang w:val="zh-CN" w:bidi="zh-CN"/>
            </w:rPr>
            <w:t>请尽情描述可阐释你领导能力的经历。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F5"/>
    <w:rsid w:val="009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BBC6219067354DB7D96E382480E854">
    <w:name w:val="69BBC6219067354DB7D96E382480E854"/>
    <w:pPr>
      <w:widowControl w:val="0"/>
      <w:jc w:val="both"/>
    </w:pPr>
  </w:style>
  <w:style w:type="paragraph" w:customStyle="1" w:styleId="51CDF3ACDAECB940B9FF08D876FE1E5E">
    <w:name w:val="51CDF3ACDAECB940B9FF08D876FE1E5E"/>
    <w:pPr>
      <w:widowControl w:val="0"/>
      <w:jc w:val="both"/>
    </w:pPr>
  </w:style>
  <w:style w:type="paragraph" w:customStyle="1" w:styleId="BB4EE1CD094D2E4B943423943A7910F3">
    <w:name w:val="BB4EE1CD094D2E4B943423943A7910F3"/>
    <w:pPr>
      <w:widowControl w:val="0"/>
      <w:jc w:val="both"/>
    </w:pPr>
  </w:style>
  <w:style w:type="paragraph" w:customStyle="1" w:styleId="30F18F56046DBD4399695A923F2A2420">
    <w:name w:val="30F18F56046DBD4399695A923F2A2420"/>
    <w:pPr>
      <w:widowControl w:val="0"/>
      <w:jc w:val="both"/>
    </w:pPr>
  </w:style>
  <w:style w:type="paragraph" w:customStyle="1" w:styleId="B0DB9F2EB1FB5441929583877661B3E8">
    <w:name w:val="B0DB9F2EB1FB5441929583877661B3E8"/>
    <w:pPr>
      <w:widowControl w:val="0"/>
      <w:jc w:val="both"/>
    </w:pPr>
  </w:style>
  <w:style w:type="paragraph" w:customStyle="1" w:styleId="DD4AAA62B6FC6F4DBF034F8B5BFF58E2">
    <w:name w:val="DD4AAA62B6FC6F4DBF034F8B5BFF58E2"/>
    <w:pPr>
      <w:widowControl w:val="0"/>
      <w:jc w:val="both"/>
    </w:pPr>
  </w:style>
  <w:style w:type="paragraph" w:customStyle="1" w:styleId="0B912C3B414C59489B8A9AF157BDBF17">
    <w:name w:val="0B912C3B414C59489B8A9AF157BDBF17"/>
    <w:pPr>
      <w:widowControl w:val="0"/>
      <w:jc w:val="both"/>
    </w:pPr>
  </w:style>
  <w:style w:type="paragraph" w:customStyle="1" w:styleId="77282DFA8E77CD42BCA4AE158E7801A8">
    <w:name w:val="77282DFA8E77CD42BCA4AE158E7801A8"/>
    <w:pPr>
      <w:widowControl w:val="0"/>
      <w:jc w:val="both"/>
    </w:pPr>
  </w:style>
  <w:style w:type="paragraph" w:customStyle="1" w:styleId="4CAC2B8AEBA95B48AF29C9FF050FED00">
    <w:name w:val="4CAC2B8AEBA95B48AF29C9FF050FED00"/>
    <w:pPr>
      <w:widowControl w:val="0"/>
      <w:jc w:val="both"/>
    </w:pPr>
  </w:style>
  <w:style w:type="paragraph" w:customStyle="1" w:styleId="4D86E7E46D5F7947ABD17DEBD40AEFC6">
    <w:name w:val="4D86E7E46D5F7947ABD17DEBD40AEFC6"/>
    <w:pPr>
      <w:widowControl w:val="0"/>
      <w:jc w:val="both"/>
    </w:pPr>
  </w:style>
  <w:style w:type="paragraph" w:customStyle="1" w:styleId="C006DEDEAD9A3941A264C044262D8668">
    <w:name w:val="C006DEDEAD9A3941A264C044262D8668"/>
    <w:pPr>
      <w:widowControl w:val="0"/>
      <w:jc w:val="both"/>
    </w:pPr>
  </w:style>
  <w:style w:type="paragraph" w:customStyle="1" w:styleId="BA5B271D83DE654F815A1164EBFFB708">
    <w:name w:val="BA5B271D83DE654F815A1164EBFFB708"/>
    <w:pPr>
      <w:widowControl w:val="0"/>
      <w:jc w:val="both"/>
    </w:pPr>
  </w:style>
  <w:style w:type="paragraph" w:customStyle="1" w:styleId="697F4C7AB8E87249AE91F6885D4B795A">
    <w:name w:val="697F4C7AB8E87249AE91F6885D4B795A"/>
    <w:pPr>
      <w:widowControl w:val="0"/>
      <w:jc w:val="both"/>
    </w:pPr>
  </w:style>
  <w:style w:type="paragraph" w:customStyle="1" w:styleId="4D8DC1E7F216C74198B0907F683CC2E0">
    <w:name w:val="4D8DC1E7F216C74198B0907F683CC2E0"/>
    <w:pPr>
      <w:widowControl w:val="0"/>
      <w:jc w:val="both"/>
    </w:pPr>
  </w:style>
  <w:style w:type="paragraph" w:customStyle="1" w:styleId="46057D63275BBC4D9C3C727FD50ACA38">
    <w:name w:val="46057D63275BBC4D9C3C727FD50ACA38"/>
    <w:pPr>
      <w:widowControl w:val="0"/>
      <w:jc w:val="both"/>
    </w:pPr>
  </w:style>
  <w:style w:type="paragraph" w:customStyle="1" w:styleId="B165BAD8DA668E4FAA54C79B1C945816">
    <w:name w:val="B165BAD8DA668E4FAA54C79B1C945816"/>
    <w:pPr>
      <w:widowControl w:val="0"/>
      <w:jc w:val="both"/>
    </w:pPr>
  </w:style>
  <w:style w:type="paragraph" w:customStyle="1" w:styleId="A0B35B61EF2AD34EB7EAA442043BC7F9">
    <w:name w:val="A0B35B61EF2AD34EB7EAA442043BC7F9"/>
    <w:pPr>
      <w:widowControl w:val="0"/>
      <w:jc w:val="both"/>
    </w:pPr>
  </w:style>
  <w:style w:type="paragraph" w:customStyle="1" w:styleId="DD900E78ACA9324B9341A86A31C2988B">
    <w:name w:val="DD900E78ACA9324B9341A86A31C2988B"/>
    <w:pPr>
      <w:widowControl w:val="0"/>
      <w:jc w:val="both"/>
    </w:pPr>
  </w:style>
  <w:style w:type="paragraph" w:customStyle="1" w:styleId="8D516B077B33BA42B48E90B047B94ACE">
    <w:name w:val="8D516B077B33BA42B48E90B047B94ACE"/>
    <w:pPr>
      <w:widowControl w:val="0"/>
      <w:jc w:val="both"/>
    </w:pPr>
  </w:style>
  <w:style w:type="paragraph" w:customStyle="1" w:styleId="00086CCE145E574EA05B128A923A721E">
    <w:name w:val="00086CCE145E574EA05B128A923A721E"/>
    <w:pPr>
      <w:widowControl w:val="0"/>
      <w:jc w:val="both"/>
    </w:pPr>
  </w:style>
  <w:style w:type="paragraph" w:customStyle="1" w:styleId="2705CE669180754A9541F656EE981C86">
    <w:name w:val="2705CE669180754A9541F656EE981C86"/>
    <w:pPr>
      <w:widowControl w:val="0"/>
      <w:jc w:val="both"/>
    </w:pPr>
  </w:style>
  <w:style w:type="paragraph" w:customStyle="1" w:styleId="955E55ED4FCEE742A0AC4C5A6CAFD853">
    <w:name w:val="955E55ED4FCEE742A0AC4C5A6CAFD85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2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YanHaoran</cp:lastModifiedBy>
  <cp:revision>1</cp:revision>
  <dcterms:created xsi:type="dcterms:W3CDTF">2023-04-18T15:26:00Z</dcterms:created>
  <dcterms:modified xsi:type="dcterms:W3CDTF">2023-04-18T15:28:00Z</dcterms:modified>
</cp:coreProperties>
</file>